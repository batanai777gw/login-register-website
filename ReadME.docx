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7D" w:rsidRDefault="00952F7D" w:rsidP="007735A6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B4455" w:themeFill="accent1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4495"/>
        <w:gridCol w:w="899"/>
        <w:gridCol w:w="3597"/>
        <w:gridCol w:w="900"/>
      </w:tblGrid>
      <w:tr w:rsidR="007735A6" w:rsidTr="0054426D">
        <w:trPr>
          <w:trHeight w:val="10512"/>
        </w:trPr>
        <w:tc>
          <w:tcPr>
            <w:tcW w:w="10790" w:type="dxa"/>
            <w:gridSpan w:val="5"/>
            <w:shd w:val="clear" w:color="auto" w:fill="3B4455" w:themeFill="accent1"/>
          </w:tcPr>
          <w:p w:rsidR="007735A6" w:rsidRDefault="00932787" w:rsidP="00575FDF">
            <w:r w:rsidRPr="00AF4F54">
              <w:rPr>
                <w:noProof/>
                <w:lang w:eastAsia="en-AU"/>
              </w:rPr>
              <w:drawing>
                <wp:inline distT="0" distB="0" distL="0" distR="0" wp14:anchorId="1F5FF5FD" wp14:editId="3F6CA461">
                  <wp:extent cx="6851649" cy="6555179"/>
                  <wp:effectExtent l="0" t="0" r="6985" b="0"/>
                  <wp:docPr id="4" name="Picture 4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122" cy="660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5A6" w:rsidTr="0054426D">
        <w:trPr>
          <w:trHeight w:val="3333"/>
        </w:trPr>
        <w:tc>
          <w:tcPr>
            <w:tcW w:w="899" w:type="dxa"/>
            <w:shd w:val="clear" w:color="auto" w:fill="3B4455" w:themeFill="accent1"/>
          </w:tcPr>
          <w:p w:rsidR="007735A6" w:rsidRDefault="007735A6" w:rsidP="00575FDF"/>
        </w:tc>
        <w:tc>
          <w:tcPr>
            <w:tcW w:w="4495" w:type="dxa"/>
            <w:tcBorders>
              <w:top w:val="single" w:sz="48" w:space="0" w:color="BC4E4D" w:themeColor="accent2"/>
            </w:tcBorders>
            <w:shd w:val="clear" w:color="auto" w:fill="3B4455" w:themeFill="accent1"/>
          </w:tcPr>
          <w:p w:rsidR="007735A6" w:rsidRPr="007735A6" w:rsidRDefault="00932787" w:rsidP="0043454C">
            <w:pPr>
              <w:pStyle w:val="Title"/>
            </w:pPr>
            <w:r>
              <w:t>Build a Login &amp; Register Website</w:t>
            </w:r>
          </w:p>
          <w:p w:rsidR="007735A6" w:rsidRDefault="007735A6" w:rsidP="00575FDF"/>
          <w:p w:rsidR="007735A6" w:rsidRPr="007735A6" w:rsidRDefault="00932787" w:rsidP="0043454C">
            <w:pPr>
              <w:pStyle w:val="Subtitle"/>
            </w:pPr>
            <w:r>
              <w:t>Monthly Project #1</w:t>
            </w:r>
          </w:p>
          <w:p w:rsidR="007735A6" w:rsidRPr="007735A6" w:rsidRDefault="00932787" w:rsidP="007735A6">
            <w:pPr>
              <w:pStyle w:val="Heading2"/>
            </w:pPr>
            <w:r>
              <w:t>29/7/23</w:t>
            </w:r>
          </w:p>
          <w:p w:rsidR="007735A6" w:rsidRDefault="00932787" w:rsidP="001A6F00">
            <w:pPr>
              <w:pStyle w:val="Heading2"/>
            </w:pPr>
            <w:r>
              <w:t>Batanayi Gwanyanya</w:t>
            </w:r>
          </w:p>
        </w:tc>
        <w:tc>
          <w:tcPr>
            <w:tcW w:w="899" w:type="dxa"/>
            <w:shd w:val="clear" w:color="auto" w:fill="3B4455" w:themeFill="accent1"/>
          </w:tcPr>
          <w:p w:rsidR="007735A6" w:rsidRDefault="007735A6" w:rsidP="00575FDF"/>
        </w:tc>
        <w:tc>
          <w:tcPr>
            <w:tcW w:w="3597" w:type="dxa"/>
            <w:shd w:val="clear" w:color="auto" w:fill="3B4455" w:themeFill="accent1"/>
            <w:vAlign w:val="center"/>
          </w:tcPr>
          <w:p w:rsidR="007735A6" w:rsidRDefault="007735A6" w:rsidP="007735A6">
            <w:pPr>
              <w:jc w:val="center"/>
            </w:pPr>
          </w:p>
        </w:tc>
        <w:tc>
          <w:tcPr>
            <w:tcW w:w="900" w:type="dxa"/>
            <w:shd w:val="clear" w:color="auto" w:fill="3B4455" w:themeFill="accent1"/>
          </w:tcPr>
          <w:p w:rsidR="007735A6" w:rsidRDefault="007735A6" w:rsidP="00575FDF"/>
        </w:tc>
      </w:tr>
    </w:tbl>
    <w:p w:rsidR="007735A6" w:rsidRDefault="007735A6"/>
    <w:p w:rsidR="007735A6" w:rsidRDefault="007735A6" w:rsidP="0032399A">
      <w:pPr>
        <w:pStyle w:val="GraphicAnchor"/>
      </w:pPr>
    </w:p>
    <w:p w:rsidR="0032399A" w:rsidRDefault="0032399A"/>
    <w:p w:rsidR="00256297" w:rsidRDefault="00256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8991"/>
        <w:gridCol w:w="900"/>
      </w:tblGrid>
      <w:tr w:rsidR="004A0DED" w:rsidTr="0054426D">
        <w:trPr>
          <w:trHeight w:val="3333"/>
        </w:trPr>
        <w:tc>
          <w:tcPr>
            <w:tcW w:w="899" w:type="dxa"/>
          </w:tcPr>
          <w:p w:rsidR="004A0DED" w:rsidRDefault="004A0DED"/>
        </w:tc>
        <w:tc>
          <w:tcPr>
            <w:tcW w:w="8991" w:type="dxa"/>
            <w:tcBorders>
              <w:top w:val="single" w:sz="18" w:space="0" w:color="5E5E5E" w:themeColor="text2"/>
            </w:tcBorders>
          </w:tcPr>
          <w:p w:rsidR="004A0DED" w:rsidRDefault="009345C6" w:rsidP="004A0DED">
            <w:pPr>
              <w:pStyle w:val="Heading3"/>
            </w:pPr>
            <w:r w:rsidRPr="009345C6">
              <w:rPr>
                <w:sz w:val="36"/>
                <w:szCs w:val="36"/>
              </w:rPr>
              <w:t>Overview</w:t>
            </w:r>
          </w:p>
          <w:p w:rsidR="004A0DED" w:rsidRDefault="004A0DED" w:rsidP="004A0DED"/>
          <w:p w:rsidR="009345C6" w:rsidRPr="009345C6" w:rsidRDefault="009345C6" w:rsidP="009345C6">
            <w:pPr>
              <w:pStyle w:val="TextWhite"/>
              <w:rPr>
                <w:color w:val="000000" w:themeColor="text1"/>
              </w:rPr>
            </w:pPr>
            <w:r w:rsidRPr="009345C6">
              <w:rPr>
                <w:color w:val="000000" w:themeColor="text1"/>
              </w:rPr>
              <w:t>I am looking to develop an elegant HTML5, CSS &amp; JavaScript Website. The goal is to design a creative website with beautiful designs and great user-experience.</w:t>
            </w:r>
          </w:p>
          <w:p w:rsidR="009345C6" w:rsidRPr="009345C6" w:rsidRDefault="009345C6" w:rsidP="009345C6">
            <w:pPr>
              <w:pStyle w:val="TextWhite"/>
              <w:rPr>
                <w:color w:val="000000" w:themeColor="text1"/>
              </w:rPr>
            </w:pPr>
          </w:p>
          <w:p w:rsidR="009345C6" w:rsidRDefault="009345C6" w:rsidP="009345C6">
            <w:pPr>
              <w:pStyle w:val="TextWhite"/>
              <w:rPr>
                <w:color w:val="000000" w:themeColor="text1"/>
              </w:rPr>
            </w:pPr>
            <w:r w:rsidRPr="009345C6">
              <w:rPr>
                <w:color w:val="000000" w:themeColor="text1"/>
              </w:rPr>
              <w:t>I don’t have a specific design in mind, but I will get inspiration from nicepage.com which provides website templates that will well in brainstorming design ideas.</w:t>
            </w:r>
          </w:p>
          <w:p w:rsidR="009345C6" w:rsidRDefault="009345C6" w:rsidP="009345C6">
            <w:pPr>
              <w:pStyle w:val="TextWhite"/>
              <w:rPr>
                <w:color w:val="000000" w:themeColor="text1"/>
              </w:rPr>
            </w:pPr>
          </w:p>
          <w:p w:rsidR="009345C6" w:rsidRDefault="009345C6" w:rsidP="009345C6">
            <w:pPr>
              <w:pStyle w:val="Heading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Technologies</w:t>
            </w:r>
          </w:p>
          <w:p w:rsidR="009345C6" w:rsidRDefault="009345C6" w:rsidP="009345C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:rsidR="009345C6" w:rsidRDefault="009345C6" w:rsidP="009345C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CSS</w:t>
            </w:r>
          </w:p>
          <w:p w:rsidR="009345C6" w:rsidRPr="009345C6" w:rsidRDefault="009345C6" w:rsidP="009345C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</w:t>
            </w:r>
          </w:p>
          <w:p w:rsidR="004A0DED" w:rsidRDefault="004A0DED" w:rsidP="009345C6">
            <w:pPr>
              <w:pStyle w:val="Text"/>
            </w:pPr>
          </w:p>
        </w:tc>
        <w:tc>
          <w:tcPr>
            <w:tcW w:w="900" w:type="dxa"/>
          </w:tcPr>
          <w:p w:rsidR="004A0DED" w:rsidRDefault="004A0DED"/>
        </w:tc>
      </w:tr>
    </w:tbl>
    <w:p w:rsidR="004A0DED" w:rsidRDefault="004A0DED">
      <w:bookmarkStart w:id="0" w:name="_GoBack"/>
      <w:bookmarkEnd w:id="0"/>
    </w:p>
    <w:sectPr w:rsidR="004A0DED" w:rsidSect="0043454C">
      <w:headerReference w:type="even" r:id="rId12"/>
      <w:headerReference w:type="default" r:id="rId13"/>
      <w:pgSz w:w="12240" w:h="15840" w:code="1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2CD" w:rsidRDefault="00F132CD" w:rsidP="0032399A">
      <w:r>
        <w:separator/>
      </w:r>
    </w:p>
  </w:endnote>
  <w:endnote w:type="continuationSeparator" w:id="0">
    <w:p w:rsidR="00F132CD" w:rsidRDefault="00F132CD" w:rsidP="0032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2CD" w:rsidRDefault="00F132CD" w:rsidP="0032399A">
      <w:r>
        <w:separator/>
      </w:r>
    </w:p>
  </w:footnote>
  <w:footnote w:type="continuationSeparator" w:id="0">
    <w:p w:rsidR="00F132CD" w:rsidRDefault="00F132CD" w:rsidP="00323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2399A" w:rsidRDefault="0032399A" w:rsidP="00857B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2399A" w:rsidRDefault="0032399A" w:rsidP="003239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99A" w:rsidRDefault="0032399A" w:rsidP="00857BD4">
    <w:pPr>
      <w:pStyle w:val="Header"/>
      <w:framePr w:wrap="none" w:vAnchor="text" w:hAnchor="margin" w:xAlign="right" w:y="1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32399A" w:rsidTr="0054426D">
      <w:trPr>
        <w:trHeight w:val="570"/>
      </w:trPr>
      <w:tc>
        <w:tcPr>
          <w:tcW w:w="2697" w:type="dxa"/>
          <w:shd w:val="clear" w:color="auto" w:fill="BC4E4D" w:themeFill="accent2"/>
          <w:vAlign w:val="center"/>
        </w:tcPr>
        <w:p w:rsidR="00932787" w:rsidRPr="0032399A" w:rsidRDefault="00932787" w:rsidP="00932787">
          <w:pPr>
            <w:pStyle w:val="Header"/>
            <w:ind w:right="360"/>
          </w:pPr>
          <w:r>
            <w:t>Login/Register Website</w:t>
          </w:r>
        </w:p>
      </w:tc>
      <w:tc>
        <w:tcPr>
          <w:tcW w:w="6293" w:type="dxa"/>
        </w:tcPr>
        <w:p w:rsidR="0032399A" w:rsidRDefault="0032399A" w:rsidP="0032399A">
          <w:pPr>
            <w:pStyle w:val="Header"/>
          </w:pPr>
        </w:p>
        <w:p w:rsidR="00932787" w:rsidRDefault="00932787" w:rsidP="0032399A">
          <w:pPr>
            <w:pStyle w:val="Header"/>
          </w:pPr>
        </w:p>
      </w:tc>
      <w:tc>
        <w:tcPr>
          <w:tcW w:w="1800" w:type="dxa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:rsidR="0032399A" w:rsidRPr="0032399A" w:rsidRDefault="0032399A" w:rsidP="0032399A">
              <w:pPr>
                <w:pStyle w:val="Footer"/>
                <w:jc w:val="center"/>
              </w:pPr>
              <w:r w:rsidRPr="00AF4F54">
                <w:rPr>
                  <w:rStyle w:val="PageNumber"/>
                  <w:color w:val="auto"/>
                  <w:sz w:val="20"/>
                  <w:szCs w:val="20"/>
                </w:rPr>
                <w:t xml:space="preserve">PAGE </w: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begin"/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instrText xml:space="preserve"> PAGE </w:instrTex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separate"/>
              </w:r>
              <w:r w:rsidR="00E12350" w:rsidRPr="00AF4F54">
                <w:rPr>
                  <w:rStyle w:val="PageNumber"/>
                  <w:noProof/>
                  <w:color w:val="auto"/>
                  <w:sz w:val="20"/>
                  <w:szCs w:val="20"/>
                </w:rPr>
                <w:t>2</w: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32399A" w:rsidRDefault="0032399A" w:rsidP="00323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B73DD"/>
    <w:multiLevelType w:val="hybridMultilevel"/>
    <w:tmpl w:val="284A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629CD"/>
    <w:multiLevelType w:val="hybridMultilevel"/>
    <w:tmpl w:val="A7BC6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787"/>
    <w:rsid w:val="00056B1A"/>
    <w:rsid w:val="00072C42"/>
    <w:rsid w:val="0018213C"/>
    <w:rsid w:val="001A6F00"/>
    <w:rsid w:val="00256297"/>
    <w:rsid w:val="002E0DDD"/>
    <w:rsid w:val="0032399A"/>
    <w:rsid w:val="0043454C"/>
    <w:rsid w:val="004A0DED"/>
    <w:rsid w:val="0054426D"/>
    <w:rsid w:val="006068D2"/>
    <w:rsid w:val="006C60E6"/>
    <w:rsid w:val="007735A6"/>
    <w:rsid w:val="00932787"/>
    <w:rsid w:val="009345C6"/>
    <w:rsid w:val="00952F7D"/>
    <w:rsid w:val="00AF4F54"/>
    <w:rsid w:val="00B33538"/>
    <w:rsid w:val="00BF3944"/>
    <w:rsid w:val="00E12350"/>
    <w:rsid w:val="00E51622"/>
    <w:rsid w:val="00F1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D28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AF4F54"/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qFormat/>
    <w:rsid w:val="00AF4F54"/>
    <w:pPr>
      <w:spacing w:before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4F54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AF4F54"/>
    <w:pPr>
      <w:spacing w:before="120"/>
      <w:outlineLvl w:val="2"/>
    </w:pPr>
    <w:rPr>
      <w:b/>
      <w:color w:val="BC4E4D" w:themeColor="accen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5"/>
    <w:qFormat/>
    <w:rsid w:val="007735A6"/>
    <w:rPr>
      <w:noProof/>
      <w:sz w:val="10"/>
    </w:rPr>
  </w:style>
  <w:style w:type="character" w:customStyle="1" w:styleId="Heading1Char">
    <w:name w:val="Heading 1 Char"/>
    <w:basedOn w:val="DefaultParagraphFont"/>
    <w:link w:val="Heading1"/>
    <w:rsid w:val="00AF4F54"/>
    <w:rPr>
      <w:b/>
      <w:color w:val="FFFFFF" w:themeColor="background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AF4F54"/>
    <w:rPr>
      <w:b/>
      <w:color w:val="FFFFFF" w:themeColor="background1"/>
      <w:sz w:val="36"/>
      <w:szCs w:val="36"/>
    </w:rPr>
  </w:style>
  <w:style w:type="paragraph" w:customStyle="1" w:styleId="Text">
    <w:name w:val="Text"/>
    <w:basedOn w:val="Normal"/>
    <w:uiPriority w:val="3"/>
    <w:qFormat/>
    <w:rsid w:val="00AF4F54"/>
    <w:rPr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semiHidden/>
    <w:rsid w:val="00323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F00"/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AF4F54"/>
    <w:rPr>
      <w:b/>
      <w:color w:val="BC4E4D" w:themeColor="accent2"/>
      <w:sz w:val="28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AF4F54"/>
    <w:rPr>
      <w:b/>
      <w:color w:val="BC4E4D" w:themeColor="accent2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AF4F54"/>
    <w:rPr>
      <w:b/>
      <w:color w:val="BC4E4D" w:themeColor="accent2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F4F54"/>
    <w:pPr>
      <w:spacing w:before="360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5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4C"/>
    <w:pPr>
      <w:numPr>
        <w:ilvl w:val="1"/>
      </w:numPr>
    </w:pPr>
    <w:rPr>
      <w:rFonts w:asciiTheme="majorHAnsi" w:eastAsiaTheme="minorEastAsia" w:hAnsiTheme="majorHAnsi"/>
      <w:b/>
      <w:color w:val="BC4E4D" w:themeColor="accen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54C"/>
    <w:rPr>
      <w:rFonts w:asciiTheme="majorHAnsi" w:eastAsiaTheme="minorEastAsia" w:hAnsiTheme="majorHAnsi"/>
      <w:b/>
      <w:color w:val="BC4E4D" w:themeColor="accent2"/>
      <w:spacing w:val="15"/>
      <w:sz w:val="36"/>
      <w:szCs w:val="22"/>
    </w:rPr>
  </w:style>
  <w:style w:type="paragraph" w:customStyle="1" w:styleId="DescriptionHeading">
    <w:name w:val="Description Heading"/>
    <w:basedOn w:val="Text"/>
    <w:uiPriority w:val="6"/>
    <w:qFormat/>
    <w:rsid w:val="00AF4F54"/>
    <w:pPr>
      <w:jc w:val="center"/>
    </w:pPr>
    <w:rPr>
      <w:b/>
      <w:color w:val="FFFFFF" w:themeColor="background1"/>
    </w:rPr>
  </w:style>
  <w:style w:type="paragraph" w:customStyle="1" w:styleId="TextWhite">
    <w:name w:val="Text White"/>
    <w:basedOn w:val="Text"/>
    <w:uiPriority w:val="6"/>
    <w:qFormat/>
    <w:rsid w:val="00AF4F54"/>
    <w:rPr>
      <w:color w:val="FFFFFF" w:themeColor="background1"/>
    </w:rPr>
  </w:style>
  <w:style w:type="paragraph" w:styleId="ListParagraph">
    <w:name w:val="List Paragraph"/>
    <w:basedOn w:val="Normal"/>
    <w:uiPriority w:val="34"/>
    <w:semiHidden/>
    <w:qFormat/>
    <w:rsid w:val="0093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%201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Bold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BC4E4D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C938F-0932-4C0A-BC54-04F30C423DE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05554D6-1FEB-4E3D-BA88-5F279922E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43932-8BE5-4A11-9D30-69AEBB67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F6B850-7602-48A4-A6CE-8B0A37F4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2023-07-29T05:39:00Z</dcterms:created>
  <dcterms:modified xsi:type="dcterms:W3CDTF">2023-07-29T06:07:00Z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